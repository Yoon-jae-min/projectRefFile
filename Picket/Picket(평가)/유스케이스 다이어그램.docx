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A1D" w:rsidRDefault="001467D3" w:rsidP="001467D3">
      <w:pPr>
        <w:pStyle w:val="a8"/>
        <w:spacing w:before="0"/>
        <w:rPr>
          <w:rFonts w:ascii="맑은 고딕" w:eastAsia="맑은 고딕" w:hAnsi="맑은 고딕"/>
          <w:lang w:val="ko-KR"/>
        </w:rPr>
      </w:pPr>
      <w:proofErr w:type="spellStart"/>
      <w:r>
        <w:rPr>
          <w:rFonts w:ascii="맑은 고딕" w:eastAsia="맑은 고딕" w:hAnsi="맑은 고딕" w:hint="eastAsia"/>
          <w:lang w:val="ko-KR"/>
        </w:rPr>
        <w:t>유스케이스</w:t>
      </w:r>
      <w:proofErr w:type="spellEnd"/>
      <w:r>
        <w:rPr>
          <w:rFonts w:ascii="맑은 고딕" w:eastAsia="맑은 고딕" w:hAnsi="맑은 고딕" w:hint="eastAsia"/>
          <w:lang w:val="ko-KR"/>
        </w:rPr>
        <w:t xml:space="preserve"> 다이어그램</w:t>
      </w:r>
    </w:p>
    <w:p w:rsidR="001467D3" w:rsidRPr="001467D3" w:rsidRDefault="001467D3" w:rsidP="001467D3">
      <w:pPr>
        <w:rPr>
          <w:rFonts w:hint="eastAsia"/>
          <w:lang w:val="ko-KR"/>
        </w:rPr>
      </w:pPr>
    </w:p>
    <w:p w:rsidR="001467D3" w:rsidRDefault="001467D3" w:rsidP="001467D3">
      <w:pPr>
        <w:rPr>
          <w:lang w:val="ko-KR"/>
        </w:rPr>
      </w:pPr>
      <w:r w:rsidRPr="001467D3">
        <w:rPr>
          <w:lang w:val="ko-KR"/>
        </w:rPr>
        <w:drawing>
          <wp:inline distT="0" distB="0" distL="0" distR="0" wp14:anchorId="54AFB64A" wp14:editId="05B6F3E1">
            <wp:extent cx="3945466" cy="221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2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rFonts w:hint="eastAsia"/>
          <w:lang w:val="ko-KR"/>
        </w:rPr>
      </w:pPr>
      <w:r w:rsidRPr="001467D3">
        <w:rPr>
          <w:lang w:val="ko-KR"/>
        </w:rPr>
        <w:drawing>
          <wp:inline distT="0" distB="0" distL="0" distR="0" wp14:anchorId="5134188B" wp14:editId="17E24ABC">
            <wp:extent cx="3933825" cy="221277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728" cy="22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lang w:val="ko-KR"/>
        </w:rPr>
      </w:pPr>
      <w:r w:rsidRPr="001467D3">
        <w:rPr>
          <w:lang w:val="ko-KR"/>
        </w:rPr>
        <w:drawing>
          <wp:inline distT="0" distB="0" distL="0" distR="0" wp14:anchorId="56C82CCC" wp14:editId="2B5D2881">
            <wp:extent cx="3914775" cy="2202062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460" cy="22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rFonts w:hint="eastAsia"/>
          <w:lang w:val="ko-KR"/>
        </w:rPr>
      </w:pPr>
      <w:r w:rsidRPr="001467D3">
        <w:rPr>
          <w:lang w:val="ko-KR"/>
        </w:rPr>
        <w:lastRenderedPageBreak/>
        <w:drawing>
          <wp:inline distT="0" distB="0" distL="0" distR="0" wp14:anchorId="1CF194FB" wp14:editId="744FA84A">
            <wp:extent cx="4010025" cy="2255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336" cy="22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D3" w:rsidRDefault="001467D3" w:rsidP="001467D3">
      <w:pPr>
        <w:rPr>
          <w:lang w:val="ko-KR"/>
        </w:rPr>
      </w:pPr>
    </w:p>
    <w:p w:rsidR="001467D3" w:rsidRPr="001467D3" w:rsidRDefault="001467D3" w:rsidP="001467D3">
      <w:pPr>
        <w:rPr>
          <w:rFonts w:hint="eastAsia"/>
          <w:lang w:val="ko-KR"/>
        </w:rPr>
      </w:pPr>
      <w:r w:rsidRPr="001467D3">
        <w:rPr>
          <w:lang w:val="ko-KR"/>
        </w:rPr>
        <w:drawing>
          <wp:inline distT="0" distB="0" distL="0" distR="0" wp14:anchorId="6C8B4560" wp14:editId="0B7D6F53">
            <wp:extent cx="3996267" cy="224790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366" cy="22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7D3" w:rsidRPr="001467D3">
      <w:footerReference w:type="default" r:id="rId14"/>
      <w:headerReference w:type="first" r:id="rId15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274" w:rsidRDefault="00232274">
      <w:pPr>
        <w:spacing w:before="0" w:after="0"/>
      </w:pPr>
      <w:r>
        <w:separator/>
      </w:r>
    </w:p>
  </w:endnote>
  <w:endnote w:type="continuationSeparator" w:id="0">
    <w:p w:rsidR="00232274" w:rsidRDefault="002322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A1D" w:rsidRDefault="00C47A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274" w:rsidRDefault="00232274">
      <w:pPr>
        <w:spacing w:before="0" w:after="0"/>
      </w:pPr>
      <w:r>
        <w:separator/>
      </w:r>
    </w:p>
  </w:footnote>
  <w:footnote w:type="continuationSeparator" w:id="0">
    <w:p w:rsidR="00232274" w:rsidRDefault="002322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A1D" w:rsidRDefault="00C47A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3"/>
    <w:rsid w:val="001467D3"/>
    <w:rsid w:val="00232274"/>
    <w:rsid w:val="003909D3"/>
    <w:rsid w:val="00BD55CF"/>
    <w:rsid w:val="00C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EF1C6"/>
  <w15:chartTrackingRefBased/>
  <w15:docId w15:val="{52C8131F-7315-410E-BDBB-0B664AE3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5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85CAD-76CE-4089-A07E-E4ECA8CA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5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505</dc:creator>
  <cp:keywords/>
  <cp:lastModifiedBy>505</cp:lastModifiedBy>
  <cp:revision>1</cp:revision>
  <dcterms:created xsi:type="dcterms:W3CDTF">2024-05-13T02:18:00Z</dcterms:created>
  <dcterms:modified xsi:type="dcterms:W3CDTF">2024-05-13T02:23:00Z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