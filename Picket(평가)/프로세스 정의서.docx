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A1D" w:rsidRDefault="00314F87" w:rsidP="001467D3">
      <w:pPr>
        <w:pStyle w:val="a8"/>
        <w:spacing w:before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프로세스 정의서</w:t>
      </w:r>
    </w:p>
    <w:p w:rsidR="001467D3" w:rsidRPr="001467D3" w:rsidRDefault="001467D3" w:rsidP="001467D3">
      <w:pPr>
        <w:rPr>
          <w:lang w:val="ko-KR"/>
        </w:rPr>
      </w:pPr>
    </w:p>
    <w:p w:rsidR="001467D3" w:rsidRDefault="00D562DD" w:rsidP="001467D3">
      <w:pPr>
        <w:rPr>
          <w:lang w:val="ko-KR"/>
        </w:rPr>
      </w:pPr>
      <w:r w:rsidRPr="00D562DD">
        <w:rPr>
          <w:lang w:val="ko-KR"/>
        </w:rPr>
        <w:drawing>
          <wp:inline distT="0" distB="0" distL="0" distR="0" wp14:anchorId="5CB3FA10" wp14:editId="630A7868">
            <wp:extent cx="5934075" cy="33379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22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lang w:val="ko-KR"/>
        </w:rPr>
      </w:pPr>
    </w:p>
    <w:p w:rsidR="001467D3" w:rsidRDefault="001467D3" w:rsidP="001467D3">
      <w:pPr>
        <w:rPr>
          <w:lang w:val="ko-KR"/>
        </w:rPr>
      </w:pPr>
    </w:p>
    <w:p w:rsidR="001467D3" w:rsidRPr="001467D3" w:rsidRDefault="001467D3" w:rsidP="001467D3">
      <w:pPr>
        <w:rPr>
          <w:lang w:val="ko-KR"/>
        </w:rPr>
      </w:pPr>
    </w:p>
    <w:sectPr w:rsidR="001467D3" w:rsidRPr="001467D3"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432" w:rsidRDefault="00B93432">
      <w:pPr>
        <w:spacing w:before="0" w:after="0"/>
      </w:pPr>
      <w:r>
        <w:separator/>
      </w:r>
    </w:p>
  </w:endnote>
  <w:endnote w:type="continuationSeparator" w:id="0">
    <w:p w:rsidR="00B93432" w:rsidRDefault="00B934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432" w:rsidRDefault="00B93432">
      <w:pPr>
        <w:spacing w:before="0" w:after="0"/>
      </w:pPr>
      <w:r>
        <w:separator/>
      </w:r>
    </w:p>
  </w:footnote>
  <w:footnote w:type="continuationSeparator" w:id="0">
    <w:p w:rsidR="00B93432" w:rsidRDefault="00B9343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3"/>
    <w:rsid w:val="001467D3"/>
    <w:rsid w:val="00232274"/>
    <w:rsid w:val="00314F87"/>
    <w:rsid w:val="003909D3"/>
    <w:rsid w:val="00B93432"/>
    <w:rsid w:val="00BD55CF"/>
    <w:rsid w:val="00C47A1D"/>
    <w:rsid w:val="00D5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D6BB5"/>
  <w15:chartTrackingRefBased/>
  <w15:docId w15:val="{52C8131F-7315-410E-BDBB-0B664AE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5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64E2351-C2F8-4F52-BCA4-5F5EB50C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505</dc:creator>
  <cp:keywords/>
  <cp:lastModifiedBy>505</cp:lastModifiedBy>
  <cp:revision>3</cp:revision>
  <dcterms:created xsi:type="dcterms:W3CDTF">2024-05-13T02:45:00Z</dcterms:created>
  <dcterms:modified xsi:type="dcterms:W3CDTF">2024-05-13T02:46:00Z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